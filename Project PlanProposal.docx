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670" w:rsidRDefault="006278B1">
      <w:pPr>
        <w:pStyle w:val="Title"/>
      </w:pPr>
      <w:r>
        <w:t>M</w:t>
      </w:r>
      <w:r w:rsidR="00A57969">
        <w:t>&amp;</w:t>
      </w:r>
      <w:r>
        <w:t xml:space="preserve">D COnsulting </w:t>
      </w:r>
      <w:r w:rsidR="00F203E0">
        <w:br/>
      </w:r>
      <w:r w:rsidR="00A57969">
        <w:t xml:space="preserve">Cloud/ROS/PI </w:t>
      </w:r>
      <w:r w:rsidR="00F203E0">
        <w:t>Project Scope</w:t>
      </w:r>
    </w:p>
    <w:sdt>
      <w:sdtPr>
        <w:id w:val="216403978"/>
        <w:placeholder>
          <w:docPart w:val="D4056321EE4F439F82D37BF15A04DCA5"/>
        </w:placeholder>
        <w:date w:fullDate="2017-12-29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F16670" w:rsidRDefault="006278B1">
          <w:pPr>
            <w:pStyle w:val="Subtitle"/>
          </w:pPr>
          <w:r>
            <w:t>December 29, 2017</w:t>
          </w:r>
        </w:p>
      </w:sdtContent>
    </w:sdt>
    <w:p w:rsidR="00F16670" w:rsidRDefault="00F203E0">
      <w:pPr>
        <w:pStyle w:val="Heading1"/>
      </w:pPr>
      <w:r>
        <w:t>Overview</w:t>
      </w:r>
    </w:p>
    <w:p w:rsidR="00F16670" w:rsidRDefault="00F203E0">
      <w:pPr>
        <w:pStyle w:val="Heading2"/>
      </w:pPr>
      <w:r>
        <w:t>Project Background and Description</w:t>
      </w:r>
    </w:p>
    <w:p w:rsidR="00F16670" w:rsidRDefault="006278B1">
      <w:r>
        <w:t xml:space="preserve">This project is </w:t>
      </w:r>
      <w:r w:rsidR="00366322">
        <w:t xml:space="preserve">a </w:t>
      </w:r>
      <w:r w:rsidR="008F4F13">
        <w:t>basic knowledge primer and</w:t>
      </w:r>
      <w:r w:rsidR="00366322">
        <w:t xml:space="preserve"> collaborative effort focusing</w:t>
      </w:r>
      <w:r>
        <w:t xml:space="preserve"> on </w:t>
      </w:r>
      <w:r w:rsidR="00366322">
        <w:t xml:space="preserve">existing </w:t>
      </w:r>
      <w:r>
        <w:t xml:space="preserve">programming technologies, industry learning, and knowledge exchange around Point Cloud, ROS (Robot Operating Systems), and data </w:t>
      </w:r>
      <w:r w:rsidR="008F4F13">
        <w:t>vision/</w:t>
      </w:r>
      <w:r w:rsidR="00366322">
        <w:t xml:space="preserve">capture/interpretation. It is a learning tool and programming exercise using robot simulation. </w:t>
      </w:r>
      <w:r>
        <w:t xml:space="preserve"> </w:t>
      </w:r>
    </w:p>
    <w:p w:rsidR="00F16670" w:rsidRDefault="00F203E0">
      <w:pPr>
        <w:pStyle w:val="Heading2"/>
      </w:pPr>
      <w:r>
        <w:t>Project Scope</w:t>
      </w:r>
    </w:p>
    <w:p w:rsidR="00F16670" w:rsidRDefault="006278B1">
      <w:r>
        <w:t>Leveraging open source programing sources</w:t>
      </w:r>
      <w:r w:rsidR="00366322">
        <w:t xml:space="preserve"> for ROS simulation</w:t>
      </w:r>
      <w:r>
        <w:t>,</w:t>
      </w:r>
      <w:r w:rsidR="00D00210">
        <w:t xml:space="preserve"> RVIS visualization,</w:t>
      </w:r>
      <w:r>
        <w:t xml:space="preserve"> and </w:t>
      </w:r>
      <w:r w:rsidR="00D00210">
        <w:t>wiki based simulation tools</w:t>
      </w:r>
      <w:r>
        <w:t xml:space="preserve"> we are limiting the scope of this project </w:t>
      </w:r>
      <w:r w:rsidR="00D00210">
        <w:t xml:space="preserve">to propose </w:t>
      </w:r>
      <w:r>
        <w:t>and document</w:t>
      </w:r>
      <w:r w:rsidR="00D00210">
        <w:t xml:space="preserve"> a</w:t>
      </w:r>
      <w:r>
        <w:t xml:space="preserve"> simple </w:t>
      </w:r>
      <w:r w:rsidR="00CD59DF">
        <w:t>Point Cloud</w:t>
      </w:r>
      <w:r w:rsidR="00D00210">
        <w:t xml:space="preserve"> simulation </w:t>
      </w:r>
      <w:r w:rsidR="00A57969">
        <w:t xml:space="preserve">within a robot simulated world. </w:t>
      </w:r>
    </w:p>
    <w:p w:rsidR="00F16670" w:rsidRDefault="00F203E0">
      <w:pPr>
        <w:pStyle w:val="Heading2"/>
      </w:pPr>
      <w:r>
        <w:t>High-Level Requirements</w:t>
      </w:r>
    </w:p>
    <w:p w:rsidR="00F16670" w:rsidRDefault="00A57969" w:rsidP="00A57969">
      <w:pPr>
        <w:pStyle w:val="NoSpacing"/>
      </w:pPr>
      <w:r>
        <w:t xml:space="preserve"> </w:t>
      </w:r>
      <w:r w:rsidR="00F203E0">
        <w:t xml:space="preserve">The </w:t>
      </w:r>
      <w:r>
        <w:t>knowledge exchanged in this document will consist of basics for the follow</w:t>
      </w:r>
      <w:r w:rsidR="00F203E0">
        <w:t>:</w:t>
      </w:r>
    </w:p>
    <w:p w:rsidR="00F16670" w:rsidRDefault="00A57969">
      <w:pPr>
        <w:pStyle w:val="ListBullet"/>
      </w:pPr>
      <w:r>
        <w:t>Linux virtual machine on Windows OS Installation</w:t>
      </w:r>
    </w:p>
    <w:p w:rsidR="00F16670" w:rsidRDefault="00A57969">
      <w:pPr>
        <w:pStyle w:val="ListBullet"/>
      </w:pPr>
      <w:r>
        <w:t xml:space="preserve">ROS simulation software Installation </w:t>
      </w:r>
    </w:p>
    <w:p w:rsidR="00A57969" w:rsidRDefault="00A57969">
      <w:pPr>
        <w:pStyle w:val="ListBullet"/>
      </w:pPr>
      <w:r>
        <w:t xml:space="preserve">Point Cloud </w:t>
      </w:r>
      <w:r w:rsidR="00D00210">
        <w:t>simulation</w:t>
      </w:r>
      <w:r>
        <w:t xml:space="preserve"> with</w:t>
      </w:r>
      <w:r w:rsidR="00D00210">
        <w:t xml:space="preserve"> RVIS using the </w:t>
      </w:r>
      <w:r>
        <w:t>Kine</w:t>
      </w:r>
      <w:r w:rsidR="008F4F13">
        <w:t>ct IR</w:t>
      </w:r>
      <w:r>
        <w:t xml:space="preserve"> camera integrated with </w:t>
      </w:r>
      <w:r w:rsidR="00D00210">
        <w:t xml:space="preserve">the </w:t>
      </w:r>
      <w:proofErr w:type="spellStart"/>
      <w:r w:rsidR="00D00210">
        <w:t>Turtlebot</w:t>
      </w:r>
      <w:proofErr w:type="spellEnd"/>
      <w:r w:rsidR="00D00210">
        <w:t xml:space="preserve"> simulated robot.</w:t>
      </w:r>
    </w:p>
    <w:p w:rsidR="00F16670" w:rsidRDefault="00A57969">
      <w:pPr>
        <w:pStyle w:val="ListBullet"/>
      </w:pPr>
      <w:r>
        <w:t>Image integration within image library with ROS simulation software</w:t>
      </w:r>
    </w:p>
    <w:p w:rsidR="00F16670" w:rsidRDefault="00F203E0">
      <w:pPr>
        <w:pStyle w:val="Heading2"/>
      </w:pPr>
      <w:r>
        <w:t>Deliverables</w:t>
      </w:r>
    </w:p>
    <w:p w:rsidR="00F16670" w:rsidRDefault="00A57969">
      <w:r>
        <w:t xml:space="preserve">This document will provide a high-level </w:t>
      </w:r>
      <w:r w:rsidR="00D00210">
        <w:t>proposal</w:t>
      </w:r>
      <w:r>
        <w:t xml:space="preserve"> for </w:t>
      </w:r>
      <w:r w:rsidR="00D00210">
        <w:t xml:space="preserve">an </w:t>
      </w:r>
      <w:r>
        <w:t xml:space="preserve">application integration using </w:t>
      </w:r>
      <w:r w:rsidR="00CD59DF">
        <w:t>Point Cloud</w:t>
      </w:r>
      <w:r w:rsidR="00D00210">
        <w:t xml:space="preserve"> renderings</w:t>
      </w:r>
      <w:r>
        <w:t>,</w:t>
      </w:r>
      <w:r w:rsidR="00D00210">
        <w:t xml:space="preserve"> ROS Library calls for Robot movement, and </w:t>
      </w:r>
      <w:r>
        <w:t xml:space="preserve">data acquisition tools </w:t>
      </w:r>
      <w:r w:rsidR="00D00210">
        <w:t xml:space="preserve">within the simulated world </w:t>
      </w:r>
      <w:r>
        <w:t>to introduce a new</w:t>
      </w:r>
      <w:r w:rsidR="00D00210">
        <w:t xml:space="preserve"> user</w:t>
      </w:r>
      <w:r>
        <w:t xml:space="preserve"> to the concepts of robotics simulation and data </w:t>
      </w:r>
      <w:r w:rsidR="00CD59DF">
        <w:t>Point Cloud</w:t>
      </w:r>
      <w:r w:rsidR="00D00210">
        <w:t xml:space="preserve"> </w:t>
      </w:r>
      <w:r>
        <w:t>acquisition</w:t>
      </w:r>
      <w:r w:rsidR="00D00210">
        <w:t xml:space="preserve"> and integration with ROS</w:t>
      </w:r>
      <w:r>
        <w:t xml:space="preserve">. </w:t>
      </w:r>
    </w:p>
    <w:p w:rsidR="00F16670" w:rsidRDefault="00F203E0">
      <w:pPr>
        <w:pStyle w:val="Heading2"/>
      </w:pPr>
      <w:r>
        <w:t>Affected Parties</w:t>
      </w:r>
    </w:p>
    <w:p w:rsidR="00F16670" w:rsidRDefault="00D424F3">
      <w:r>
        <w:t xml:space="preserve">Using open source software, simulation programs and OS emulators, accessible by anyone with internet access, we will share a simple ‘How To’ approach for leaning and leveraging basic building blocks associated to virtual simulation, data acquisition , and data integration for inspired learners.  </w:t>
      </w:r>
    </w:p>
    <w:p w:rsidR="00F16670" w:rsidRDefault="00F203E0">
      <w:pPr>
        <w:pStyle w:val="Heading2"/>
      </w:pPr>
      <w:r>
        <w:t>Affected Business Processes or Systems</w:t>
      </w:r>
    </w:p>
    <w:p w:rsidR="00F16670" w:rsidRDefault="00D00210">
      <w:r>
        <w:t>No</w:t>
      </w:r>
      <w:r w:rsidR="00D424F3">
        <w:t xml:space="preserve"> cost and simple systems </w:t>
      </w:r>
      <w:r>
        <w:t xml:space="preserve">for education </w:t>
      </w:r>
      <w:r w:rsidR="00D424F3">
        <w:t xml:space="preserve">will open new doors to those who have a general </w:t>
      </w:r>
      <w:r w:rsidR="008F4F13">
        <w:t>builder’s</w:t>
      </w:r>
      <w:r w:rsidR="00D424F3">
        <w:t xml:space="preserve"> interest </w:t>
      </w:r>
      <w:bookmarkStart w:id="0" w:name="_GoBack"/>
      <w:bookmarkEnd w:id="0"/>
      <w:r w:rsidR="00CD59DF">
        <w:t>in ROS</w:t>
      </w:r>
      <w:r>
        <w:t xml:space="preserve"> and </w:t>
      </w:r>
      <w:r w:rsidR="00CD59DF">
        <w:t>Point Cloud</w:t>
      </w:r>
      <w:r>
        <w:t xml:space="preserve"> </w:t>
      </w:r>
      <w:r w:rsidR="00D424F3">
        <w:t>technology and</w:t>
      </w:r>
      <w:r>
        <w:t xml:space="preserve"> develop a deeper</w:t>
      </w:r>
      <w:r w:rsidR="00D424F3">
        <w:t xml:space="preserve"> learning </w:t>
      </w:r>
      <w:r>
        <w:t xml:space="preserve">and understanding of ROS and its </w:t>
      </w:r>
      <w:r w:rsidR="008F4F13">
        <w:t>advantage</w:t>
      </w:r>
      <w:r w:rsidR="00D424F3">
        <w:t xml:space="preserve">. </w:t>
      </w:r>
    </w:p>
    <w:p w:rsidR="00F16670" w:rsidRDefault="00F203E0">
      <w:pPr>
        <w:pStyle w:val="Heading2"/>
      </w:pPr>
      <w:r>
        <w:lastRenderedPageBreak/>
        <w:t>Specific Exclusions from Scope</w:t>
      </w:r>
    </w:p>
    <w:p w:rsidR="00F16670" w:rsidRDefault="00D424F3">
      <w:r>
        <w:t xml:space="preserve">The example presented will document resources, and steps necessary, to use a robotic simulation (ROS) </w:t>
      </w:r>
      <w:r w:rsidR="00CD59DF">
        <w:t xml:space="preserve">or RVIS </w:t>
      </w:r>
      <w:r>
        <w:t>to integrate a</w:t>
      </w:r>
      <w:r w:rsidR="00CD59DF">
        <w:t xml:space="preserve"> Point Cloud</w:t>
      </w:r>
      <w:r>
        <w:t xml:space="preserve"> vision capture systems (</w:t>
      </w:r>
      <w:r w:rsidR="00CD59DF">
        <w:t xml:space="preserve">via </w:t>
      </w:r>
      <w:r>
        <w:t>Kinetic/</w:t>
      </w:r>
      <w:r w:rsidR="00CD59DF">
        <w:t>LiDAR</w:t>
      </w:r>
      <w:r>
        <w:t xml:space="preserve">), with a Linux simulated OS (Virtual Machine) on a Microsoft Platform. </w:t>
      </w:r>
    </w:p>
    <w:p w:rsidR="00F16670" w:rsidRDefault="00F203E0">
      <w:pPr>
        <w:pStyle w:val="Heading2"/>
      </w:pPr>
      <w:r>
        <w:t>Implementation Plan</w:t>
      </w:r>
    </w:p>
    <w:p w:rsidR="00F16670" w:rsidRDefault="00D424F3">
      <w:r>
        <w:t xml:space="preserve">To meet the goals of this project, we will be discovering, installing, and integrating, software and </w:t>
      </w:r>
      <w:r w:rsidR="00CD59DF">
        <w:t xml:space="preserve">simulated </w:t>
      </w:r>
      <w:r>
        <w:t>components from various internet resources</w:t>
      </w:r>
      <w:r w:rsidR="008F4F13">
        <w:t xml:space="preserve">. The goal is not only to perform the integration, </w:t>
      </w:r>
      <w:proofErr w:type="gramStart"/>
      <w:r w:rsidR="008F4F13">
        <w:t>but</w:t>
      </w:r>
      <w:proofErr w:type="gramEnd"/>
      <w:r w:rsidR="008F4F13">
        <w:t xml:space="preserve"> to open doors at each level of integration for others to expand their knowledge on Virtual Machines, ROS programming Language, </w:t>
      </w:r>
      <w:r w:rsidR="00CD59DF">
        <w:t xml:space="preserve">RVIS </w:t>
      </w:r>
      <w:r w:rsidR="008F4F13">
        <w:t xml:space="preserve">Point Cloud data acquisition </w:t>
      </w:r>
      <w:r w:rsidR="00CD59DF">
        <w:t>with</w:t>
      </w:r>
      <w:r w:rsidR="008F4F13">
        <w:t xml:space="preserve"> off the </w:t>
      </w:r>
      <w:r w:rsidR="00CD59DF">
        <w:t>internet</w:t>
      </w:r>
      <w:r w:rsidR="008F4F13">
        <w:t xml:space="preserve"> software </w:t>
      </w:r>
      <w:r w:rsidR="00CD59DF">
        <w:t>wiki solutions</w:t>
      </w:r>
      <w:r w:rsidR="008F4F13">
        <w:t xml:space="preserve">. This entire package is an introduction to the basics of robotics and robotic vision technologies.  </w:t>
      </w:r>
      <w:r>
        <w:t xml:space="preserve"> </w:t>
      </w:r>
    </w:p>
    <w:p w:rsidR="00F16670" w:rsidRDefault="00F203E0">
      <w:pPr>
        <w:pStyle w:val="Heading2"/>
      </w:pPr>
      <w:r>
        <w:t>High-Level Timeline/Schedule</w:t>
      </w:r>
    </w:p>
    <w:p w:rsidR="00F16670" w:rsidRDefault="008F4F13">
      <w:r>
        <w:t>We plan to deliver documentation and example sources within 3 weeks from start of the project (Jan 1</w:t>
      </w:r>
      <w:r w:rsidR="00CD59DF">
        <w:t>5</w:t>
      </w:r>
      <w:r w:rsidRPr="008F4F13">
        <w:rPr>
          <w:vertAlign w:val="superscript"/>
        </w:rPr>
        <w:t>st</w:t>
      </w:r>
      <w:r>
        <w:t>, 2018)</w:t>
      </w:r>
    </w:p>
    <w:p w:rsidR="00F16670" w:rsidRDefault="00F203E0">
      <w:pPr>
        <w:pStyle w:val="Heading1"/>
      </w:pPr>
      <w:r>
        <w:t>Approval and Authority to Proceed</w:t>
      </w:r>
    </w:p>
    <w:p w:rsidR="00F16670" w:rsidRDefault="00F203E0">
      <w:r>
        <w:t>We approve the project as described above, an</w:t>
      </w:r>
      <w:r w:rsidR="00CD59DF">
        <w:t>d authorize the team to proceed.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596"/>
        <w:gridCol w:w="3596"/>
        <w:gridCol w:w="2158"/>
      </w:tblGrid>
      <w:tr w:rsidR="00F16670" w:rsidTr="00F16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F16670" w:rsidRDefault="00F203E0">
            <w:r>
              <w:t>Name</w:t>
            </w:r>
          </w:p>
        </w:tc>
        <w:tc>
          <w:tcPr>
            <w:tcW w:w="1923" w:type="pct"/>
          </w:tcPr>
          <w:p w:rsidR="00F16670" w:rsidRDefault="00F203E0">
            <w:r>
              <w:t>Title</w:t>
            </w:r>
          </w:p>
        </w:tc>
        <w:tc>
          <w:tcPr>
            <w:tcW w:w="1155" w:type="pct"/>
          </w:tcPr>
          <w:p w:rsidR="00F16670" w:rsidRDefault="00F203E0">
            <w:r>
              <w:t>Date</w:t>
            </w:r>
          </w:p>
        </w:tc>
      </w:tr>
      <w:tr w:rsidR="00F16670" w:rsidTr="00F16670">
        <w:tc>
          <w:tcPr>
            <w:tcW w:w="1923" w:type="pct"/>
          </w:tcPr>
          <w:p w:rsidR="00F16670" w:rsidRDefault="008F4F13">
            <w:r>
              <w:t>Marc T</w:t>
            </w:r>
            <w:r w:rsidR="0000522B">
              <w:t>agne</w:t>
            </w:r>
          </w:p>
        </w:tc>
        <w:tc>
          <w:tcPr>
            <w:tcW w:w="1923" w:type="pct"/>
          </w:tcPr>
          <w:p w:rsidR="00F16670" w:rsidRDefault="0000522B">
            <w:r>
              <w:t>PME/DE</w:t>
            </w:r>
          </w:p>
        </w:tc>
        <w:tc>
          <w:tcPr>
            <w:tcW w:w="1155" w:type="pct"/>
          </w:tcPr>
          <w:p w:rsidR="00F16670" w:rsidRDefault="00F16670"/>
        </w:tc>
      </w:tr>
      <w:tr w:rsidR="00F16670" w:rsidTr="00F16670">
        <w:tc>
          <w:tcPr>
            <w:tcW w:w="1923" w:type="pct"/>
          </w:tcPr>
          <w:p w:rsidR="00F16670" w:rsidRDefault="008F4F13">
            <w:r>
              <w:t>Don Taylor</w:t>
            </w:r>
          </w:p>
        </w:tc>
        <w:tc>
          <w:tcPr>
            <w:tcW w:w="1923" w:type="pct"/>
          </w:tcPr>
          <w:p w:rsidR="00F16670" w:rsidRDefault="0000522B">
            <w:r>
              <w:t>CSA/PE</w:t>
            </w:r>
          </w:p>
        </w:tc>
        <w:tc>
          <w:tcPr>
            <w:tcW w:w="1155" w:type="pct"/>
          </w:tcPr>
          <w:p w:rsidR="00F16670" w:rsidRDefault="00F16670"/>
        </w:tc>
      </w:tr>
      <w:tr w:rsidR="00F16670" w:rsidTr="00F16670">
        <w:tc>
          <w:tcPr>
            <w:tcW w:w="1923" w:type="pct"/>
          </w:tcPr>
          <w:p w:rsidR="00F16670" w:rsidRDefault="00F16670"/>
        </w:tc>
        <w:tc>
          <w:tcPr>
            <w:tcW w:w="1923" w:type="pct"/>
          </w:tcPr>
          <w:p w:rsidR="00F16670" w:rsidRDefault="00F16670"/>
        </w:tc>
        <w:tc>
          <w:tcPr>
            <w:tcW w:w="1155" w:type="pct"/>
          </w:tcPr>
          <w:p w:rsidR="00F16670" w:rsidRDefault="00F16670"/>
        </w:tc>
      </w:tr>
    </w:tbl>
    <w:p w:rsidR="00F16670" w:rsidRDefault="00F16670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1197"/>
        <w:gridCol w:w="1944"/>
        <w:gridCol w:w="175"/>
        <w:gridCol w:w="1078"/>
        <w:gridCol w:w="575"/>
        <w:gridCol w:w="1198"/>
        <w:gridCol w:w="1943"/>
        <w:gridCol w:w="174"/>
        <w:gridCol w:w="1076"/>
      </w:tblGrid>
      <w:tr w:rsidR="00F16670">
        <w:trPr>
          <w:trHeight w:val="1080"/>
        </w:trPr>
        <w:tc>
          <w:tcPr>
            <w:tcW w:w="639" w:type="pct"/>
            <w:tcBorders>
              <w:bottom w:val="single" w:sz="8" w:space="0" w:color="404040" w:themeColor="text1" w:themeTint="BF"/>
            </w:tcBorders>
            <w:vAlign w:val="bottom"/>
          </w:tcPr>
          <w:p w:rsidR="00F16670" w:rsidRDefault="00F16670">
            <w:pPr>
              <w:pStyle w:val="NoSpacing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:rsidR="00F16670" w:rsidRDefault="00F16670">
            <w:pPr>
              <w:pStyle w:val="NoSpacing"/>
            </w:pPr>
          </w:p>
        </w:tc>
        <w:tc>
          <w:tcPr>
            <w:tcW w:w="93" w:type="pct"/>
            <w:vAlign w:val="bottom"/>
          </w:tcPr>
          <w:p w:rsidR="00F16670" w:rsidRDefault="00F16670">
            <w:pPr>
              <w:pStyle w:val="NoSpacing"/>
            </w:pPr>
          </w:p>
        </w:tc>
        <w:tc>
          <w:tcPr>
            <w:tcW w:w="576" w:type="pct"/>
            <w:tcBorders>
              <w:bottom w:val="single" w:sz="8" w:space="0" w:color="404040" w:themeColor="text1" w:themeTint="BF"/>
            </w:tcBorders>
            <w:vAlign w:val="bottom"/>
          </w:tcPr>
          <w:p w:rsidR="00F16670" w:rsidRDefault="00F16670">
            <w:pPr>
              <w:pStyle w:val="NoSpacing"/>
            </w:pPr>
          </w:p>
        </w:tc>
        <w:tc>
          <w:tcPr>
            <w:tcW w:w="307" w:type="pct"/>
            <w:vAlign w:val="bottom"/>
          </w:tcPr>
          <w:p w:rsidR="00F16670" w:rsidRDefault="00F16670">
            <w:pPr>
              <w:pStyle w:val="NoSpacing"/>
            </w:pPr>
          </w:p>
        </w:tc>
        <w:tc>
          <w:tcPr>
            <w:tcW w:w="640" w:type="pct"/>
            <w:tcBorders>
              <w:bottom w:val="single" w:sz="8" w:space="0" w:color="404040" w:themeColor="text1" w:themeTint="BF"/>
            </w:tcBorders>
            <w:vAlign w:val="bottom"/>
          </w:tcPr>
          <w:p w:rsidR="00F16670" w:rsidRDefault="00F16670">
            <w:pPr>
              <w:pStyle w:val="NoSpacing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:rsidR="00F16670" w:rsidRDefault="00F16670">
            <w:pPr>
              <w:pStyle w:val="NoSpacing"/>
            </w:pPr>
          </w:p>
        </w:tc>
        <w:tc>
          <w:tcPr>
            <w:tcW w:w="93" w:type="pct"/>
            <w:vAlign w:val="bottom"/>
          </w:tcPr>
          <w:p w:rsidR="00F16670" w:rsidRDefault="00F16670">
            <w:pPr>
              <w:pStyle w:val="NoSpacing"/>
            </w:pPr>
          </w:p>
        </w:tc>
        <w:tc>
          <w:tcPr>
            <w:tcW w:w="575" w:type="pct"/>
            <w:tcBorders>
              <w:bottom w:val="single" w:sz="8" w:space="0" w:color="404040" w:themeColor="text1" w:themeTint="BF"/>
            </w:tcBorders>
            <w:vAlign w:val="bottom"/>
          </w:tcPr>
          <w:p w:rsidR="00F16670" w:rsidRDefault="00F16670">
            <w:pPr>
              <w:pStyle w:val="NoSpacing"/>
            </w:pPr>
          </w:p>
        </w:tc>
      </w:tr>
      <w:tr w:rsidR="00F16670">
        <w:tc>
          <w:tcPr>
            <w:tcW w:w="639" w:type="pct"/>
            <w:tcBorders>
              <w:top w:val="single" w:sz="8" w:space="0" w:color="404040" w:themeColor="text1" w:themeTint="BF"/>
            </w:tcBorders>
          </w:tcPr>
          <w:p w:rsidR="00F16670" w:rsidRDefault="00F203E0">
            <w:r>
              <w:t>Approved By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:rsidR="00F16670" w:rsidRDefault="00F16670"/>
        </w:tc>
        <w:tc>
          <w:tcPr>
            <w:tcW w:w="93" w:type="pct"/>
          </w:tcPr>
          <w:p w:rsidR="00F16670" w:rsidRDefault="00F16670"/>
        </w:tc>
        <w:tc>
          <w:tcPr>
            <w:tcW w:w="576" w:type="pct"/>
            <w:tcBorders>
              <w:top w:val="single" w:sz="8" w:space="0" w:color="404040" w:themeColor="text1" w:themeTint="BF"/>
            </w:tcBorders>
          </w:tcPr>
          <w:p w:rsidR="00F16670" w:rsidRDefault="00F203E0">
            <w:r>
              <w:t>Date</w:t>
            </w:r>
          </w:p>
        </w:tc>
        <w:tc>
          <w:tcPr>
            <w:tcW w:w="307" w:type="pct"/>
          </w:tcPr>
          <w:p w:rsidR="00F16670" w:rsidRDefault="00F16670"/>
        </w:tc>
        <w:tc>
          <w:tcPr>
            <w:tcW w:w="640" w:type="pct"/>
            <w:tcBorders>
              <w:top w:val="single" w:sz="8" w:space="0" w:color="404040" w:themeColor="text1" w:themeTint="BF"/>
            </w:tcBorders>
          </w:tcPr>
          <w:p w:rsidR="00F16670" w:rsidRDefault="00F203E0">
            <w:r>
              <w:t>Approved By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:rsidR="00F16670" w:rsidRDefault="00F16670"/>
        </w:tc>
        <w:tc>
          <w:tcPr>
            <w:tcW w:w="93" w:type="pct"/>
          </w:tcPr>
          <w:p w:rsidR="00F16670" w:rsidRDefault="00F16670"/>
        </w:tc>
        <w:tc>
          <w:tcPr>
            <w:tcW w:w="575" w:type="pct"/>
            <w:tcBorders>
              <w:top w:val="single" w:sz="8" w:space="0" w:color="404040" w:themeColor="text1" w:themeTint="BF"/>
            </w:tcBorders>
          </w:tcPr>
          <w:p w:rsidR="00F16670" w:rsidRDefault="00F203E0">
            <w:r>
              <w:t>Date</w:t>
            </w:r>
          </w:p>
        </w:tc>
      </w:tr>
    </w:tbl>
    <w:p w:rsidR="00F16670" w:rsidRDefault="00F16670"/>
    <w:sectPr w:rsidR="00F16670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16C" w:rsidRDefault="0052316C">
      <w:pPr>
        <w:spacing w:after="0" w:line="240" w:lineRule="auto"/>
      </w:pPr>
      <w:r>
        <w:separator/>
      </w:r>
    </w:p>
  </w:endnote>
  <w:endnote w:type="continuationSeparator" w:id="0">
    <w:p w:rsidR="0052316C" w:rsidRDefault="00523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16C" w:rsidRDefault="0052316C">
      <w:pPr>
        <w:spacing w:after="0" w:line="240" w:lineRule="auto"/>
      </w:pPr>
      <w:r>
        <w:separator/>
      </w:r>
    </w:p>
  </w:footnote>
  <w:footnote w:type="continuationSeparator" w:id="0">
    <w:p w:rsidR="0052316C" w:rsidRDefault="00523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670" w:rsidRDefault="00F203E0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6670" w:rsidRDefault="00F203E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D59DF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:rsidR="00F16670" w:rsidRDefault="00F203E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D59DF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8B1"/>
    <w:rsid w:val="0000522B"/>
    <w:rsid w:val="002E163E"/>
    <w:rsid w:val="00366322"/>
    <w:rsid w:val="0052316C"/>
    <w:rsid w:val="006278B1"/>
    <w:rsid w:val="00660AB1"/>
    <w:rsid w:val="007E230D"/>
    <w:rsid w:val="008F4F13"/>
    <w:rsid w:val="00A57969"/>
    <w:rsid w:val="00CD59DF"/>
    <w:rsid w:val="00D00210"/>
    <w:rsid w:val="00D424F3"/>
    <w:rsid w:val="00F16670"/>
    <w:rsid w:val="00F2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E6F5FD-5EB0-4621-AB2E-81AC089B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pus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4056321EE4F439F82D37BF15A04D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6ED2B-2C91-48B3-9159-8E24D6284A0C}"/>
      </w:docPartPr>
      <w:docPartBody>
        <w:p w:rsidR="00C213B8" w:rsidRDefault="00C10677">
          <w:pPr>
            <w:pStyle w:val="D4056321EE4F439F82D37BF15A04DCA5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677"/>
    <w:rsid w:val="000B2FE6"/>
    <w:rsid w:val="00956ACF"/>
    <w:rsid w:val="00C10677"/>
    <w:rsid w:val="00C2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AC361F16874913AE85BAAB18C2656E">
    <w:name w:val="D1AC361F16874913AE85BAAB18C2656E"/>
  </w:style>
  <w:style w:type="paragraph" w:customStyle="1" w:styleId="D4056321EE4F439F82D37BF15A04DCA5">
    <w:name w:val="D4056321EE4F439F82D37BF15A04DCA5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4E73877B4F84961906E6DC672C3D771">
    <w:name w:val="F4E73877B4F84961906E6DC672C3D7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C433F2-0844-4794-ADFE-48B7CA8B2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108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Opus</dc:creator>
  <cp:keywords/>
  <cp:lastModifiedBy>Opus</cp:lastModifiedBy>
  <cp:revision>4</cp:revision>
  <dcterms:created xsi:type="dcterms:W3CDTF">2017-12-25T17:52:00Z</dcterms:created>
  <dcterms:modified xsi:type="dcterms:W3CDTF">2018-01-22T22:48:00Z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